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74BC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74BC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74BC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9F3F60">
      <w:r>
        <w:t>É o modelo que mais se aproxima do banco de dados</w:t>
      </w:r>
      <w:r w:rsidR="00C92BD1">
        <w:t xml:space="preserve"> </w:t>
      </w:r>
    </w:p>
    <w:p w:rsidR="009F3F60" w:rsidRDefault="009F3F60">
      <w:r>
        <w:rPr>
          <w:noProof/>
        </w:rPr>
        <w:drawing>
          <wp:inline distT="0" distB="0" distL="0" distR="0">
            <wp:extent cx="5732145" cy="3237865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ego_Diagrama_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EA" w:rsidRDefault="002121EA" w:rsidP="008A7F37">
      <w:pPr>
        <w:pStyle w:val="cabealho2"/>
      </w:pPr>
      <w:bookmarkStart w:id="7" w:name="_Toc533767849"/>
    </w:p>
    <w:p w:rsidR="00DA19B6" w:rsidRDefault="00C92BD1" w:rsidP="008A7F37">
      <w:pPr>
        <w:pStyle w:val="cabealho2"/>
      </w:pPr>
      <w:r>
        <w:t>Modelo Físico</w:t>
      </w:r>
      <w:bookmarkEnd w:id="7"/>
    </w:p>
    <w:p w:rsidR="008A7F37" w:rsidRDefault="009F3F60" w:rsidP="008A7F37">
      <w:r>
        <w:t>O modelo físico é um teste para validar os valores que serão inseridos</w:t>
      </w:r>
    </w:p>
    <w:p w:rsidR="009F3F60" w:rsidRDefault="009F3F60" w:rsidP="008A7F37">
      <w:r>
        <w:rPr>
          <w:noProof/>
        </w:rPr>
        <w:drawing>
          <wp:inline distT="0" distB="0" distL="0" distR="0">
            <wp:extent cx="5734050" cy="2171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60" w:rsidRDefault="009F3F60" w:rsidP="008A7F37"/>
    <w:p w:rsidR="002121EA" w:rsidRDefault="002121EA" w:rsidP="008A7F37"/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A7F37" w:rsidRDefault="009F3F60" w:rsidP="008A7F37">
      <w:r>
        <w:t>O modelo conceitual é uma visualização das entidades e dos relacionamentos</w:t>
      </w:r>
    </w:p>
    <w:p w:rsidR="00DA19B6" w:rsidRDefault="00DA19B6"/>
    <w:p w:rsidR="002121EA" w:rsidRDefault="002121EA">
      <w:pPr>
        <w:sectPr w:rsidR="002121E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295775" cy="2581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ego_Diagrama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BCD" w:rsidRDefault="00074BCD">
      <w:pPr>
        <w:spacing w:after="0" w:line="240" w:lineRule="auto"/>
      </w:pPr>
      <w:r>
        <w:separator/>
      </w:r>
    </w:p>
  </w:endnote>
  <w:endnote w:type="continuationSeparator" w:id="0">
    <w:p w:rsidR="00074BCD" w:rsidRDefault="0007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74BC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BCD" w:rsidRDefault="00074BCD">
      <w:pPr>
        <w:spacing w:after="0" w:line="240" w:lineRule="auto"/>
      </w:pPr>
      <w:r>
        <w:separator/>
      </w:r>
    </w:p>
  </w:footnote>
  <w:footnote w:type="continuationSeparator" w:id="0">
    <w:p w:rsidR="00074BCD" w:rsidRDefault="00074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74BCD"/>
    <w:rsid w:val="000C3257"/>
    <w:rsid w:val="000C4200"/>
    <w:rsid w:val="00173F68"/>
    <w:rsid w:val="001E537E"/>
    <w:rsid w:val="002121EA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B3D49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9F3F60"/>
    <w:rsid w:val="00A25BD2"/>
    <w:rsid w:val="00A967A8"/>
    <w:rsid w:val="00AD305A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78624B"/>
    <w:rsid w:val="007D278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4635A-CCFD-4F33-874A-3C3FDBD3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397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Diego Alvarez Colmenero</cp:lastModifiedBy>
  <cp:revision>2</cp:revision>
  <dcterms:created xsi:type="dcterms:W3CDTF">2019-08-06T13:15:00Z</dcterms:created>
  <dcterms:modified xsi:type="dcterms:W3CDTF">2019-08-06T13:15:00Z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